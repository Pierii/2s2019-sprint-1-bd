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86B4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86B4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86B4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193E80" w:rsidRDefault="00193E80" w:rsidP="00193E80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193E80" w:rsidRDefault="00193E80" w:rsidP="00193E80">
      <w:bookmarkStart w:id="3" w:name="_Toc533767846"/>
      <w:r>
        <w:t xml:space="preserve">O </w:t>
      </w:r>
      <w:proofErr w:type="spellStart"/>
      <w:r>
        <w:t>Gufos</w:t>
      </w:r>
      <w:proofErr w:type="spellEnd"/>
      <w:r>
        <w:t xml:space="preserve"> tem como objetivo a divulgação de novos eventos dentro da Escola SENAI de Informática.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193E80" w:rsidRDefault="00193E80" w:rsidP="00193E80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193E80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193E80" w:rsidRDefault="00193E80" w:rsidP="00193E80">
      <w:r>
        <w:t>O modelo Lógico que mais se aproxima do banco de dados.</w:t>
      </w:r>
    </w:p>
    <w:p w:rsidR="00193E80" w:rsidRDefault="00193E80" w:rsidP="00193E80"/>
    <w:p w:rsidR="00193E80" w:rsidRPr="00193E80" w:rsidRDefault="00193E80" w:rsidP="00193E80">
      <w:r>
        <w:rPr>
          <w:noProof/>
        </w:rPr>
        <w:drawing>
          <wp:inline distT="0" distB="0" distL="0" distR="0" wp14:anchorId="0CDEBC55" wp14:editId="57EBCAE4">
            <wp:extent cx="5419725" cy="2148798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-Logico_RafaelPier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77" cy="21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80" w:rsidRDefault="00C92BD1" w:rsidP="008A7F37">
      <w:pPr>
        <w:pStyle w:val="cabealho2"/>
      </w:pPr>
      <w:bookmarkStart w:id="6" w:name="_Toc533767849"/>
      <w:r>
        <w:t>Modelo Físico</w:t>
      </w:r>
      <w:bookmarkStart w:id="7" w:name="_Toc533767850"/>
      <w:bookmarkEnd w:id="6"/>
    </w:p>
    <w:p w:rsidR="00193E80" w:rsidRDefault="00193E80" w:rsidP="00193E80">
      <w:r>
        <w:t>O modelo físico é um teste para validar os valores que serão inseridos.</w:t>
      </w:r>
    </w:p>
    <w:p w:rsidR="00193E80" w:rsidRPr="00193E80" w:rsidRDefault="00193E80" w:rsidP="00193E80">
      <w:pPr>
        <w:rPr>
          <w:noProof/>
        </w:rPr>
      </w:pPr>
      <w:r>
        <w:rPr>
          <w:noProof/>
        </w:rPr>
        <w:drawing>
          <wp:inline distT="0" distB="0" distL="0" distR="0" wp14:anchorId="660CD328" wp14:editId="150D84B1">
            <wp:extent cx="5732145" cy="2119972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).png"/>
                    <pic:cNvPicPr/>
                  </pic:nvPicPr>
                  <pic:blipFill rotWithShape="1">
                    <a:blip r:embed="rId12"/>
                    <a:srcRect l="1736" t="24584" r="27717" b="33675"/>
                    <a:stretch/>
                  </pic:blipFill>
                  <pic:spPr bwMode="auto">
                    <a:xfrm>
                      <a:off x="0" y="0"/>
                      <a:ext cx="5732145" cy="211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  <w:bookmarkStart w:id="8" w:name="_GoBack"/>
      <w:bookmarkEnd w:id="8"/>
    </w:p>
    <w:p w:rsidR="00C92BD1" w:rsidRDefault="00C92BD1" w:rsidP="008A7F37">
      <w:pPr>
        <w:pStyle w:val="cabealho2"/>
      </w:pPr>
      <w:r>
        <w:t>Modelo Conceitual</w:t>
      </w:r>
      <w:bookmarkEnd w:id="7"/>
    </w:p>
    <w:p w:rsidR="00193E80" w:rsidRDefault="00193E80">
      <w:r>
        <w:t xml:space="preserve">O modelo conceitual é uma visualização dos “caminhos” </w:t>
      </w:r>
      <w:proofErr w:type="gramStart"/>
      <w:r>
        <w:t>que  os</w:t>
      </w:r>
      <w:proofErr w:type="gramEnd"/>
      <w:r>
        <w:t xml:space="preserve"> dados  percorrem, assim como as suas  cardinalidades</w:t>
      </w:r>
    </w:p>
    <w:p w:rsidR="00193E80" w:rsidRDefault="00193E80">
      <w:pPr>
        <w:sectPr w:rsidR="00193E80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1181100" cy="3914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-Conceitual_RafaelPier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B49" w:rsidRDefault="00A86B49">
      <w:pPr>
        <w:spacing w:after="0" w:line="240" w:lineRule="auto"/>
      </w:pPr>
      <w:r>
        <w:separator/>
      </w:r>
    </w:p>
  </w:endnote>
  <w:endnote w:type="continuationSeparator" w:id="0">
    <w:p w:rsidR="00A86B49" w:rsidRDefault="00A8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86B4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B49" w:rsidRDefault="00A86B49">
      <w:pPr>
        <w:spacing w:after="0" w:line="240" w:lineRule="auto"/>
      </w:pPr>
      <w:r>
        <w:separator/>
      </w:r>
    </w:p>
  </w:footnote>
  <w:footnote w:type="continuationSeparator" w:id="0">
    <w:p w:rsidR="00A86B49" w:rsidRDefault="00A86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93E80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86B49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F63A8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5D4FA-05C8-484B-BCFD-7A266D47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</TotalTime>
  <Pages>12</Pages>
  <Words>405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Rafael Pieri Almeida</cp:lastModifiedBy>
  <cp:revision>2</cp:revision>
  <dcterms:created xsi:type="dcterms:W3CDTF">2019-08-06T13:19:00Z</dcterms:created>
  <dcterms:modified xsi:type="dcterms:W3CDTF">2019-08-06T13:19:00Z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